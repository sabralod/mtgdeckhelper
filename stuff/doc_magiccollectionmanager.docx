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6D359" w14:textId="77777777" w:rsidR="009F3E31" w:rsidRDefault="009A5EC5" w:rsidP="00793C70">
      <w:pPr>
        <w:pStyle w:val="TitelseiteText"/>
        <w:jc w:val="right"/>
      </w:pPr>
      <w:r>
        <w:rPr>
          <w:noProof/>
          <w:lang w:val="en-US" w:eastAsia="en-US"/>
        </w:rPr>
        <w:drawing>
          <wp:inline distT="0" distB="0" distL="0" distR="0" wp14:anchorId="4ECD5FAF" wp14:editId="37DC8B4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C569" w14:textId="77777777" w:rsidR="009F3E31" w:rsidRDefault="009F3E31" w:rsidP="009A6B3E">
      <w:pPr>
        <w:pStyle w:val="TitelseiteText"/>
        <w:jc w:val="right"/>
      </w:pPr>
    </w:p>
    <w:p w14:paraId="4AA0434E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0142F26A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14:paraId="005A6F47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5C6205">
        <w:rPr>
          <w:rStyle w:val="AngabenzumLehrstuhl"/>
          <w:bCs w:val="0"/>
          <w:sz w:val="22"/>
        </w:rPr>
        <w:t>hrstuhl für Informationswissenschaft</w:t>
      </w:r>
    </w:p>
    <w:p w14:paraId="286BB510" w14:textId="77777777" w:rsidR="009F3E31" w:rsidRDefault="009F3E31" w:rsidP="009F3E31">
      <w:pPr>
        <w:pBdr>
          <w:bottom w:val="single" w:sz="6" w:space="1" w:color="auto"/>
        </w:pBdr>
      </w:pPr>
    </w:p>
    <w:p w14:paraId="470DE39D" w14:textId="77777777" w:rsidR="009F3E31" w:rsidRDefault="009F3E31" w:rsidP="009F3E31">
      <w:pPr>
        <w:pStyle w:val="TitelseiteText"/>
      </w:pPr>
    </w:p>
    <w:p w14:paraId="7AE1E655" w14:textId="77777777" w:rsidR="008873E3" w:rsidRDefault="008873E3" w:rsidP="009F3E31">
      <w:pPr>
        <w:pStyle w:val="TitelseiteText"/>
      </w:pPr>
    </w:p>
    <w:p w14:paraId="474E4516" w14:textId="77777777" w:rsidR="009F3E31" w:rsidRDefault="005C6205" w:rsidP="009F3E31">
      <w:pPr>
        <w:pStyle w:val="TitelseiteText"/>
      </w:pPr>
      <w:r w:rsidRPr="005C6205">
        <w:t>Analysieren und Visualisieren mit Python</w:t>
      </w:r>
    </w:p>
    <w:p w14:paraId="20BD40B9" w14:textId="77777777" w:rsidR="009F3E31" w:rsidRDefault="007F5DE1" w:rsidP="009F3E31">
      <w:pPr>
        <w:pStyle w:val="TitelseiteText"/>
      </w:pPr>
      <w:r>
        <w:t>SS 2016</w:t>
      </w:r>
    </w:p>
    <w:p w14:paraId="1768C9FC" w14:textId="77777777" w:rsidR="009F3E31" w:rsidRPr="004421E9" w:rsidRDefault="009F3E31" w:rsidP="009F3E31">
      <w:pPr>
        <w:pStyle w:val="TitelseiteText"/>
      </w:pPr>
      <w:r w:rsidRPr="004421E9">
        <w:t xml:space="preserve">Leitung: </w:t>
      </w:r>
      <w:r w:rsidR="000441E7" w:rsidRPr="000441E7">
        <w:t>Müller, Manuel Tonio</w:t>
      </w:r>
    </w:p>
    <w:p w14:paraId="2A1974AE" w14:textId="77777777" w:rsidR="009F3E31" w:rsidRDefault="009F3E31" w:rsidP="009F3E31">
      <w:pPr>
        <w:pStyle w:val="TitelseiteText"/>
      </w:pPr>
    </w:p>
    <w:p w14:paraId="2D9E1087" w14:textId="77777777" w:rsidR="009F3E31" w:rsidRDefault="009F3E31" w:rsidP="009F3E31">
      <w:pPr>
        <w:pStyle w:val="TitelseiteText"/>
      </w:pPr>
    </w:p>
    <w:p w14:paraId="23ECD24D" w14:textId="77777777" w:rsidR="009F3E31" w:rsidRDefault="009F3E31" w:rsidP="009F3E31"/>
    <w:p w14:paraId="4F4CA3D8" w14:textId="77777777" w:rsidR="009F3E31" w:rsidRDefault="009F3E31" w:rsidP="009F3E31"/>
    <w:p w14:paraId="4A36876F" w14:textId="77777777" w:rsidR="009F3E31" w:rsidRDefault="009F3E31" w:rsidP="009F3E31"/>
    <w:p w14:paraId="28F691BB" w14:textId="77777777" w:rsidR="009F3E31" w:rsidRDefault="009F3E31" w:rsidP="009F3E31"/>
    <w:p w14:paraId="164175B3" w14:textId="4318667F" w:rsidR="009F3E31" w:rsidRDefault="00DF0606" w:rsidP="009F3E31">
      <w:pPr>
        <w:pStyle w:val="Title"/>
      </w:pPr>
      <w:r>
        <w:t>Magic Collection Manager</w:t>
      </w:r>
    </w:p>
    <w:p w14:paraId="684D016F" w14:textId="77777777" w:rsidR="009F3E31" w:rsidRDefault="009F3E31" w:rsidP="009F3E31"/>
    <w:p w14:paraId="6D3CDC02" w14:textId="77777777" w:rsidR="009F3E31" w:rsidRDefault="009F3E31" w:rsidP="009F3E31"/>
    <w:p w14:paraId="52D12D04" w14:textId="77777777" w:rsidR="009F3E31" w:rsidRDefault="009F3E31" w:rsidP="009F3E31"/>
    <w:p w14:paraId="3DB8C8B2" w14:textId="77777777" w:rsidR="009A6B3E" w:rsidRDefault="009A6B3E" w:rsidP="009F3E31"/>
    <w:p w14:paraId="74F8311F" w14:textId="77777777" w:rsidR="009F3E31" w:rsidRDefault="009F3E31" w:rsidP="009F3E31">
      <w:pPr>
        <w:pStyle w:val="TitelseiteText"/>
      </w:pPr>
    </w:p>
    <w:p w14:paraId="70817802" w14:textId="77777777" w:rsidR="009F3E31" w:rsidRDefault="009F3E31" w:rsidP="009F3E31">
      <w:pPr>
        <w:pStyle w:val="TitelseiteText"/>
      </w:pPr>
    </w:p>
    <w:p w14:paraId="31E5C769" w14:textId="77777777" w:rsidR="009A54FC" w:rsidRDefault="009A54FC">
      <w:pPr>
        <w:spacing w:after="200" w:line="276" w:lineRule="auto"/>
        <w:jc w:val="left"/>
        <w:rPr>
          <w:rFonts w:ascii="Frutiger Next LT W1G" w:hAnsi="Frutiger Next LT W1G"/>
        </w:rPr>
      </w:pPr>
      <w:r>
        <w:br w:type="page"/>
      </w:r>
    </w:p>
    <w:p w14:paraId="571FC329" w14:textId="77777777" w:rsidR="009F3E31" w:rsidRPr="00034693" w:rsidRDefault="009A54FC" w:rsidP="009F3E31">
      <w:pPr>
        <w:pStyle w:val="TitelseiteText"/>
      </w:pPr>
      <w:r>
        <w:lastRenderedPageBreak/>
        <w:t>Simon Geyer</w:t>
      </w:r>
    </w:p>
    <w:p w14:paraId="788EE8B0" w14:textId="77777777" w:rsidR="009F3E31" w:rsidRPr="00034693" w:rsidRDefault="009A54FC" w:rsidP="009F3E31">
      <w:pPr>
        <w:pStyle w:val="TitelseiteText"/>
      </w:pPr>
      <w:r>
        <w:t>1755523</w:t>
      </w:r>
    </w:p>
    <w:p w14:paraId="1D819E40" w14:textId="77777777" w:rsidR="009F3E31" w:rsidRPr="00034693" w:rsidRDefault="009A54FC" w:rsidP="009F3E31">
      <w:pPr>
        <w:pStyle w:val="TitelseiteText"/>
      </w:pPr>
      <w:r>
        <w:t>Medieninformatik / Informationswissenschaft</w:t>
      </w:r>
    </w:p>
    <w:p w14:paraId="10A0CFE6" w14:textId="77777777" w:rsidR="009F3E31" w:rsidRPr="00034693" w:rsidRDefault="009A54FC" w:rsidP="009F3E31">
      <w:pPr>
        <w:pStyle w:val="TitelseiteText"/>
      </w:pPr>
      <w:r>
        <w:t>4. Semester B.A.</w:t>
      </w:r>
    </w:p>
    <w:p w14:paraId="04546B72" w14:textId="385AC7ED" w:rsidR="009F3E31" w:rsidRDefault="009F3E31" w:rsidP="009F3E31">
      <w:pPr>
        <w:pStyle w:val="TitelseiteText"/>
        <w:rPr>
          <w:lang w:val="en-US"/>
        </w:rPr>
      </w:pPr>
      <w:r w:rsidRPr="00EC013F">
        <w:rPr>
          <w:lang w:val="en-US"/>
        </w:rPr>
        <w:t xml:space="preserve">Email: </w:t>
      </w:r>
      <w:hyperlink r:id="rId9" w:history="1">
        <w:r w:rsidR="001D0B6D" w:rsidRPr="00A00A66">
          <w:rPr>
            <w:rStyle w:val="Hyperlink"/>
            <w:lang w:val="en-US"/>
          </w:rPr>
          <w:t>simon.geyer@stud.uni-regensburg.de</w:t>
        </w:r>
      </w:hyperlink>
    </w:p>
    <w:p w14:paraId="7E09881D" w14:textId="77777777" w:rsidR="001D0B6D" w:rsidRDefault="001D0B6D" w:rsidP="009F3E31">
      <w:pPr>
        <w:pStyle w:val="TitelseiteText"/>
        <w:rPr>
          <w:lang w:val="en-US"/>
        </w:rPr>
      </w:pPr>
    </w:p>
    <w:p w14:paraId="66A369EC" w14:textId="0A8C7B40" w:rsidR="001D0B6D" w:rsidRPr="00034693" w:rsidRDefault="00DB2362" w:rsidP="001D0B6D">
      <w:pPr>
        <w:pStyle w:val="TitelseiteText"/>
      </w:pPr>
      <w:r>
        <w:t xml:space="preserve">Oliver </w:t>
      </w:r>
      <w:proofErr w:type="spellStart"/>
      <w:r>
        <w:t>Irlbacher</w:t>
      </w:r>
      <w:proofErr w:type="spellEnd"/>
    </w:p>
    <w:p w14:paraId="26236F28" w14:textId="522AF796" w:rsidR="001D0B6D" w:rsidRPr="00034693" w:rsidRDefault="00DB2362" w:rsidP="001D0B6D">
      <w:pPr>
        <w:pStyle w:val="TitelseiteText"/>
      </w:pPr>
      <w:r>
        <w:t>1652900</w:t>
      </w:r>
    </w:p>
    <w:p w14:paraId="386C2501" w14:textId="77777777" w:rsidR="001D0B6D" w:rsidRPr="00034693" w:rsidRDefault="001D0B6D" w:rsidP="001D0B6D">
      <w:pPr>
        <w:pStyle w:val="TitelseiteText"/>
      </w:pPr>
      <w:r>
        <w:t>Medieninformatik / Informationswissenschaft</w:t>
      </w:r>
    </w:p>
    <w:p w14:paraId="27D4582E" w14:textId="05FA1F01" w:rsidR="001D0B6D" w:rsidRPr="00034693" w:rsidRDefault="00DB2362" w:rsidP="001D0B6D">
      <w:pPr>
        <w:pStyle w:val="TitelseiteText"/>
      </w:pPr>
      <w:r>
        <w:t>6</w:t>
      </w:r>
      <w:r w:rsidR="001D0B6D">
        <w:t>. Semester B.A.</w:t>
      </w:r>
    </w:p>
    <w:p w14:paraId="184794C3" w14:textId="4290BA34" w:rsidR="001D0B6D" w:rsidRDefault="001D0B6D" w:rsidP="001D0B6D">
      <w:pPr>
        <w:pStyle w:val="TitelseiteText"/>
        <w:rPr>
          <w:lang w:val="en-US"/>
        </w:rPr>
      </w:pPr>
      <w:r w:rsidRPr="00EC013F">
        <w:rPr>
          <w:lang w:val="en-US"/>
        </w:rPr>
        <w:t xml:space="preserve">Email: </w:t>
      </w:r>
      <w:hyperlink r:id="rId10" w:history="1">
        <w:r w:rsidR="00502D2A" w:rsidRPr="00A00A66">
          <w:rPr>
            <w:rStyle w:val="Hyperlink"/>
            <w:lang w:val="en-US"/>
          </w:rPr>
          <w:t>oliver.irlbacher@stud.uni-regensburg.de</w:t>
        </w:r>
      </w:hyperlink>
    </w:p>
    <w:p w14:paraId="4C6C025C" w14:textId="77777777" w:rsidR="001D0B6D" w:rsidRDefault="001D0B6D" w:rsidP="009F3E31">
      <w:pPr>
        <w:pStyle w:val="TitelseiteText"/>
        <w:rPr>
          <w:lang w:val="en-US"/>
        </w:rPr>
      </w:pPr>
    </w:p>
    <w:p w14:paraId="060F6DE5" w14:textId="54F78A78" w:rsidR="001D0B6D" w:rsidRPr="00034693" w:rsidRDefault="00DF0606" w:rsidP="001D0B6D">
      <w:pPr>
        <w:pStyle w:val="TitelseiteText"/>
      </w:pPr>
      <w:r>
        <w:t>Felix Riedl</w:t>
      </w:r>
    </w:p>
    <w:p w14:paraId="18F7A8E9" w14:textId="2E403BCF" w:rsidR="001D0B6D" w:rsidRPr="00034693" w:rsidRDefault="00DF0606" w:rsidP="001D0B6D">
      <w:pPr>
        <w:pStyle w:val="TitelseiteText"/>
      </w:pPr>
      <w:r w:rsidRPr="00DF0606">
        <w:t>1711046</w:t>
      </w:r>
    </w:p>
    <w:p w14:paraId="7017A764" w14:textId="77777777" w:rsidR="001D0B6D" w:rsidRPr="00034693" w:rsidRDefault="001D0B6D" w:rsidP="001D0B6D">
      <w:pPr>
        <w:pStyle w:val="TitelseiteText"/>
      </w:pPr>
      <w:r>
        <w:t>Medieninformatik / Informationswissenschaft</w:t>
      </w:r>
    </w:p>
    <w:p w14:paraId="567DA2BC" w14:textId="4A0C9BBF" w:rsidR="001D0B6D" w:rsidRPr="00034693" w:rsidRDefault="00DF0606" w:rsidP="001D0B6D">
      <w:pPr>
        <w:pStyle w:val="TitelseiteText"/>
      </w:pPr>
      <w:r>
        <w:t>5</w:t>
      </w:r>
      <w:r w:rsidR="001D0B6D">
        <w:t>. Semester B.A.</w:t>
      </w:r>
    </w:p>
    <w:p w14:paraId="2CD8E66E" w14:textId="7990F3BE" w:rsidR="001D0B6D" w:rsidRDefault="001D0B6D" w:rsidP="001D0B6D">
      <w:pPr>
        <w:pStyle w:val="TitelseiteText"/>
        <w:rPr>
          <w:lang w:val="en-US"/>
        </w:rPr>
      </w:pPr>
      <w:r w:rsidRPr="00EC013F">
        <w:rPr>
          <w:lang w:val="en-US"/>
        </w:rPr>
        <w:t xml:space="preserve">Email: </w:t>
      </w:r>
      <w:hyperlink r:id="rId11" w:history="1">
        <w:r w:rsidR="00DF0606" w:rsidRPr="00A00A66">
          <w:rPr>
            <w:rStyle w:val="Hyperlink"/>
            <w:lang w:val="en-US"/>
          </w:rPr>
          <w:t>felix1.riedl@stud.uni-regensburg.de</w:t>
        </w:r>
      </w:hyperlink>
      <w:r w:rsidR="00DF0606">
        <w:rPr>
          <w:lang w:val="en-US"/>
        </w:rPr>
        <w:t xml:space="preserve"> </w:t>
      </w:r>
    </w:p>
    <w:p w14:paraId="0D22AB39" w14:textId="77777777" w:rsidR="001D0B6D" w:rsidRDefault="001D0B6D" w:rsidP="009F3E31">
      <w:pPr>
        <w:pStyle w:val="TitelseiteText"/>
        <w:rPr>
          <w:lang w:val="en-US"/>
        </w:rPr>
      </w:pPr>
    </w:p>
    <w:p w14:paraId="41CE1E2C" w14:textId="283105F6" w:rsidR="001D0B6D" w:rsidRPr="00034693" w:rsidRDefault="00872085" w:rsidP="001D0B6D">
      <w:pPr>
        <w:pStyle w:val="TitelseiteText"/>
      </w:pPr>
      <w:r w:rsidRPr="00872085">
        <w:t>Martin Steinhauer</w:t>
      </w:r>
    </w:p>
    <w:p w14:paraId="1B684552" w14:textId="22A0AECF" w:rsidR="001D0B6D" w:rsidRPr="00034693" w:rsidRDefault="00872085" w:rsidP="001D0B6D">
      <w:pPr>
        <w:pStyle w:val="TitelseiteText"/>
      </w:pPr>
      <w:r w:rsidRPr="00872085">
        <w:t>1712960</w:t>
      </w:r>
    </w:p>
    <w:p w14:paraId="0A380B45" w14:textId="77777777" w:rsidR="001D0B6D" w:rsidRPr="00034693" w:rsidRDefault="001D0B6D" w:rsidP="001D0B6D">
      <w:pPr>
        <w:pStyle w:val="TitelseiteText"/>
      </w:pPr>
      <w:r>
        <w:t>Medieninformatik / Informationswissenschaft</w:t>
      </w:r>
    </w:p>
    <w:p w14:paraId="23151D8D" w14:textId="1B33664C" w:rsidR="001D0B6D" w:rsidRPr="00034693" w:rsidRDefault="00872085" w:rsidP="001D0B6D">
      <w:pPr>
        <w:pStyle w:val="TitelseiteText"/>
      </w:pPr>
      <w:r>
        <w:t>5</w:t>
      </w:r>
      <w:r w:rsidR="001D0B6D">
        <w:t>. Semester B.A.</w:t>
      </w:r>
    </w:p>
    <w:p w14:paraId="7C1B68A2" w14:textId="2BCAB7C1" w:rsidR="001D0B6D" w:rsidRDefault="001D0B6D" w:rsidP="001D0B6D">
      <w:pPr>
        <w:pStyle w:val="TitelseiteText"/>
        <w:rPr>
          <w:lang w:val="en-US"/>
        </w:rPr>
      </w:pPr>
      <w:r w:rsidRPr="00EC013F">
        <w:rPr>
          <w:lang w:val="en-US"/>
        </w:rPr>
        <w:t xml:space="preserve">Email: </w:t>
      </w:r>
      <w:hyperlink r:id="rId12" w:history="1">
        <w:r w:rsidR="001340EF" w:rsidRPr="00A00A66">
          <w:rPr>
            <w:rStyle w:val="Hyperlink"/>
            <w:lang w:val="en-US"/>
          </w:rPr>
          <w:t>martin.steinhauer@stud.uni-regensburg.de</w:t>
        </w:r>
      </w:hyperlink>
      <w:r w:rsidR="001340EF">
        <w:rPr>
          <w:lang w:val="en-US"/>
        </w:rPr>
        <w:t xml:space="preserve"> </w:t>
      </w:r>
    </w:p>
    <w:p w14:paraId="180CE587" w14:textId="77777777" w:rsidR="001D0B6D" w:rsidRDefault="001D0B6D" w:rsidP="009F3E31">
      <w:pPr>
        <w:pStyle w:val="TitelseiteText"/>
        <w:rPr>
          <w:lang w:val="en-US"/>
        </w:rPr>
      </w:pPr>
    </w:p>
    <w:p w14:paraId="4733A974" w14:textId="77777777" w:rsidR="001D0B6D" w:rsidRPr="00034693" w:rsidRDefault="001D0B6D" w:rsidP="001D0B6D">
      <w:pPr>
        <w:pStyle w:val="TitelseiteText"/>
      </w:pPr>
      <w:r>
        <w:t>Simon Geyer</w:t>
      </w:r>
    </w:p>
    <w:p w14:paraId="23F8A5B4" w14:textId="77777777" w:rsidR="001D0B6D" w:rsidRPr="00034693" w:rsidRDefault="001D0B6D" w:rsidP="001D0B6D">
      <w:pPr>
        <w:pStyle w:val="TitelseiteText"/>
      </w:pPr>
      <w:r>
        <w:t>1755523</w:t>
      </w:r>
    </w:p>
    <w:p w14:paraId="14F9A6B6" w14:textId="77777777" w:rsidR="001D0B6D" w:rsidRPr="00034693" w:rsidRDefault="001D0B6D" w:rsidP="001D0B6D">
      <w:pPr>
        <w:pStyle w:val="TitelseiteText"/>
      </w:pPr>
      <w:r>
        <w:t>Medieninformatik / Informationswissenschaft</w:t>
      </w:r>
    </w:p>
    <w:p w14:paraId="487D500F" w14:textId="77777777" w:rsidR="001D0B6D" w:rsidRPr="00034693" w:rsidRDefault="001D0B6D" w:rsidP="001D0B6D">
      <w:pPr>
        <w:pStyle w:val="TitelseiteText"/>
      </w:pPr>
      <w:r>
        <w:t>4. Semester B.A.</w:t>
      </w:r>
    </w:p>
    <w:p w14:paraId="0A753548" w14:textId="77777777" w:rsidR="001D0B6D" w:rsidRDefault="001D0B6D" w:rsidP="001D0B6D">
      <w:pPr>
        <w:pStyle w:val="TitelseiteText"/>
        <w:rPr>
          <w:lang w:val="en-US"/>
        </w:rPr>
      </w:pPr>
      <w:r w:rsidRPr="00EC013F">
        <w:rPr>
          <w:lang w:val="en-US"/>
        </w:rPr>
        <w:t xml:space="preserve">Email: </w:t>
      </w:r>
      <w:hyperlink r:id="rId13" w:history="1">
        <w:r w:rsidRPr="00A00A66">
          <w:rPr>
            <w:rStyle w:val="Hyperlink"/>
            <w:lang w:val="en-US"/>
          </w:rPr>
          <w:t>simon.geyer@stud.uni-regensburg.de</w:t>
        </w:r>
      </w:hyperlink>
    </w:p>
    <w:p w14:paraId="428A1AD1" w14:textId="77777777" w:rsidR="001D0B6D" w:rsidRPr="00EC013F" w:rsidRDefault="001D0B6D" w:rsidP="009F3E31">
      <w:pPr>
        <w:pStyle w:val="TitelseiteText"/>
        <w:rPr>
          <w:lang w:val="en-US"/>
        </w:rPr>
      </w:pPr>
    </w:p>
    <w:p w14:paraId="45442738" w14:textId="77777777" w:rsidR="00502D2A" w:rsidRDefault="00502D2A" w:rsidP="009A54FC">
      <w:pPr>
        <w:pStyle w:val="TitelseiteText"/>
      </w:pPr>
    </w:p>
    <w:p w14:paraId="62A17060" w14:textId="77777777" w:rsidR="00502D2A" w:rsidRDefault="00502D2A" w:rsidP="009A54FC">
      <w:pPr>
        <w:pStyle w:val="TitelseiteText"/>
      </w:pPr>
    </w:p>
    <w:p w14:paraId="6660F554" w14:textId="77777777" w:rsidR="00502D2A" w:rsidRDefault="00502D2A" w:rsidP="009A54FC">
      <w:pPr>
        <w:pStyle w:val="TitelseiteText"/>
      </w:pPr>
    </w:p>
    <w:p w14:paraId="30B08B48" w14:textId="77777777" w:rsidR="00502D2A" w:rsidRDefault="00502D2A" w:rsidP="009A54FC">
      <w:pPr>
        <w:pStyle w:val="TitelseiteText"/>
      </w:pPr>
    </w:p>
    <w:p w14:paraId="7FDC14FB" w14:textId="77777777" w:rsidR="00502D2A" w:rsidRDefault="00502D2A" w:rsidP="009A54FC">
      <w:pPr>
        <w:pStyle w:val="TitelseiteText"/>
      </w:pPr>
    </w:p>
    <w:p w14:paraId="391DDA7E" w14:textId="77777777" w:rsidR="00502D2A" w:rsidRDefault="00502D2A" w:rsidP="009A54FC">
      <w:pPr>
        <w:pStyle w:val="TitelseiteText"/>
      </w:pPr>
    </w:p>
    <w:p w14:paraId="4953F09C" w14:textId="77777777" w:rsidR="00502D2A" w:rsidRDefault="00502D2A" w:rsidP="009A54FC">
      <w:pPr>
        <w:pStyle w:val="TitelseiteText"/>
      </w:pPr>
    </w:p>
    <w:p w14:paraId="34426C89" w14:textId="77777777" w:rsidR="00502D2A" w:rsidRDefault="00502D2A" w:rsidP="009A54FC">
      <w:pPr>
        <w:pStyle w:val="TitelseiteText"/>
      </w:pPr>
    </w:p>
    <w:p w14:paraId="734A91C4" w14:textId="77777777" w:rsidR="00502D2A" w:rsidRDefault="00502D2A" w:rsidP="009A54FC">
      <w:pPr>
        <w:pStyle w:val="TitelseiteText"/>
      </w:pPr>
    </w:p>
    <w:p w14:paraId="0EC70FC8" w14:textId="77777777" w:rsidR="00502D2A" w:rsidRDefault="00502D2A" w:rsidP="009A54FC">
      <w:pPr>
        <w:pStyle w:val="TitelseiteText"/>
      </w:pPr>
    </w:p>
    <w:p w14:paraId="05B51DA3" w14:textId="77777777" w:rsidR="00502D2A" w:rsidRDefault="00502D2A" w:rsidP="009A54FC">
      <w:pPr>
        <w:pStyle w:val="TitelseiteText"/>
      </w:pPr>
    </w:p>
    <w:p w14:paraId="103EAF9D" w14:textId="77777777" w:rsidR="00502D2A" w:rsidRDefault="00502D2A" w:rsidP="009A54FC">
      <w:pPr>
        <w:pStyle w:val="TitelseiteText"/>
      </w:pPr>
    </w:p>
    <w:p w14:paraId="4FE3D2C1" w14:textId="77777777" w:rsidR="00502D2A" w:rsidRDefault="00502D2A" w:rsidP="009A54FC">
      <w:pPr>
        <w:pStyle w:val="TitelseiteText"/>
      </w:pPr>
    </w:p>
    <w:p w14:paraId="72192335" w14:textId="77777777" w:rsidR="00502D2A" w:rsidRDefault="00502D2A" w:rsidP="009A54FC">
      <w:pPr>
        <w:pStyle w:val="TitelseiteText"/>
      </w:pPr>
    </w:p>
    <w:p w14:paraId="49689413" w14:textId="77777777" w:rsidR="00502D2A" w:rsidRDefault="00502D2A" w:rsidP="009A54FC">
      <w:pPr>
        <w:pStyle w:val="TitelseiteText"/>
      </w:pPr>
    </w:p>
    <w:p w14:paraId="4C05856D" w14:textId="77777777" w:rsidR="00502D2A" w:rsidRDefault="00502D2A" w:rsidP="009A54FC">
      <w:pPr>
        <w:pStyle w:val="TitelseiteText"/>
      </w:pPr>
    </w:p>
    <w:p w14:paraId="0ADC8F5A" w14:textId="77777777" w:rsidR="00502D2A" w:rsidRDefault="00502D2A" w:rsidP="009A54FC">
      <w:pPr>
        <w:pStyle w:val="TitelseiteText"/>
      </w:pPr>
    </w:p>
    <w:p w14:paraId="4A7420A0" w14:textId="77777777" w:rsidR="00502D2A" w:rsidRDefault="00502D2A" w:rsidP="009A54FC">
      <w:pPr>
        <w:pStyle w:val="TitelseiteText"/>
      </w:pPr>
    </w:p>
    <w:p w14:paraId="6414650D" w14:textId="77777777" w:rsidR="00502D2A" w:rsidRDefault="00502D2A" w:rsidP="009A54FC">
      <w:pPr>
        <w:pStyle w:val="TitelseiteText"/>
      </w:pPr>
    </w:p>
    <w:p w14:paraId="7D759622" w14:textId="77777777" w:rsidR="00502D2A" w:rsidRDefault="00502D2A" w:rsidP="009A54FC">
      <w:pPr>
        <w:pStyle w:val="TitelseiteText"/>
      </w:pPr>
    </w:p>
    <w:p w14:paraId="230DA491" w14:textId="77777777" w:rsidR="00502D2A" w:rsidRDefault="00502D2A" w:rsidP="009A54FC">
      <w:pPr>
        <w:pStyle w:val="TitelseiteText"/>
      </w:pPr>
    </w:p>
    <w:p w14:paraId="35AAB36E" w14:textId="77777777" w:rsidR="000147EF" w:rsidRDefault="009A54FC" w:rsidP="009A54FC">
      <w:pPr>
        <w:pStyle w:val="TitelseiteText"/>
        <w:sectPr w:rsidR="000147EF" w:rsidSect="000147EF">
          <w:headerReference w:type="default" r:id="rId14"/>
          <w:headerReference w:type="first" r:id="rId15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r>
        <w:t>Abgegeben am  25.07.2016</w:t>
      </w:r>
    </w:p>
    <w:p w14:paraId="70B25395" w14:textId="77777777" w:rsidR="009F3E31" w:rsidRDefault="009A6082" w:rsidP="009A6082">
      <w:pPr>
        <w:pStyle w:val="TOCHeading"/>
      </w:pPr>
      <w:r>
        <w:lastRenderedPageBreak/>
        <w:t>Inhalt</w:t>
      </w:r>
    </w:p>
    <w:p w14:paraId="043D660E" w14:textId="77777777" w:rsidR="009A6082" w:rsidRPr="009A6082" w:rsidRDefault="009A6082" w:rsidP="009A6082">
      <w:pPr>
        <w:rPr>
          <w:lang w:eastAsia="en-US"/>
        </w:rPr>
      </w:pPr>
    </w:p>
    <w:p w14:paraId="58CB7EE8" w14:textId="77777777" w:rsidR="00A439BF" w:rsidRDefault="00246EB0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57224617" w:history="1">
        <w:r w:rsidR="00A439BF" w:rsidRPr="00353A27">
          <w:rPr>
            <w:rStyle w:val="Hyperlink"/>
            <w:rFonts w:eastAsiaTheme="majorEastAsia"/>
            <w:noProof/>
          </w:rPr>
          <w:t>1</w:t>
        </w:r>
        <w:r w:rsidR="00A439BF"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="00A439BF" w:rsidRPr="00353A27">
          <w:rPr>
            <w:rStyle w:val="Hyperlink"/>
            <w:rFonts w:eastAsiaTheme="majorEastAsia"/>
            <w:noProof/>
          </w:rPr>
          <w:t>Kurzbeschreibung</w:t>
        </w:r>
        <w:r w:rsidR="00A439BF">
          <w:rPr>
            <w:noProof/>
            <w:webHidden/>
          </w:rPr>
          <w:tab/>
        </w:r>
        <w:r w:rsidR="00A439BF">
          <w:rPr>
            <w:noProof/>
            <w:webHidden/>
          </w:rPr>
          <w:fldChar w:fldCharType="begin"/>
        </w:r>
        <w:r w:rsidR="00A439BF">
          <w:rPr>
            <w:noProof/>
            <w:webHidden/>
          </w:rPr>
          <w:instrText xml:space="preserve"> PAGEREF _Toc457224617 \h </w:instrText>
        </w:r>
        <w:r w:rsidR="00A439BF">
          <w:rPr>
            <w:noProof/>
            <w:webHidden/>
          </w:rPr>
        </w:r>
        <w:r w:rsidR="00A439BF">
          <w:rPr>
            <w:noProof/>
            <w:webHidden/>
          </w:rPr>
          <w:fldChar w:fldCharType="separate"/>
        </w:r>
        <w:r w:rsidR="00A439BF">
          <w:rPr>
            <w:noProof/>
            <w:webHidden/>
          </w:rPr>
          <w:t>5</w:t>
        </w:r>
        <w:r w:rsidR="00A439BF">
          <w:rPr>
            <w:noProof/>
            <w:webHidden/>
          </w:rPr>
          <w:fldChar w:fldCharType="end"/>
        </w:r>
      </w:hyperlink>
    </w:p>
    <w:p w14:paraId="11D07312" w14:textId="77777777" w:rsidR="00A439BF" w:rsidRDefault="00A439BF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457224618" w:history="1">
        <w:r w:rsidRPr="00353A27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53A27">
          <w:rPr>
            <w:rStyle w:val="Hyperlink"/>
            <w:rFonts w:eastAsiaTheme="majorEastAsia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DB412D" w14:textId="77777777" w:rsidR="00A439BF" w:rsidRDefault="00A439BF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457224619" w:history="1">
        <w:r w:rsidRPr="00353A27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US" w:eastAsia="en-US"/>
          </w:rPr>
          <w:tab/>
        </w:r>
        <w:r w:rsidRPr="00353A27">
          <w:rPr>
            <w:rStyle w:val="Hyperlink"/>
            <w:rFonts w:eastAsiaTheme="majorEastAsia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600156" w14:textId="77777777" w:rsidR="00A439BF" w:rsidRDefault="00A439BF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457224620" w:history="1">
        <w:r w:rsidRPr="00353A27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US" w:eastAsia="en-US"/>
          </w:rPr>
          <w:tab/>
        </w:r>
        <w:r w:rsidRPr="00353A27">
          <w:rPr>
            <w:rStyle w:val="Hyperlink"/>
            <w:rFonts w:eastAsiaTheme="majorEastAsia"/>
            <w:noProof/>
          </w:rPr>
          <w:t>REST-Routen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201D9B" w14:textId="77777777" w:rsidR="00A439BF" w:rsidRDefault="00A439BF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en-US"/>
        </w:rPr>
      </w:pPr>
      <w:hyperlink w:anchor="_Toc457224621" w:history="1">
        <w:r w:rsidRPr="00353A27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US" w:eastAsia="en-US"/>
          </w:rPr>
          <w:tab/>
        </w:r>
        <w:r w:rsidRPr="00353A27">
          <w:rPr>
            <w:rStyle w:val="Hyperlink"/>
            <w:rFonts w:eastAsiaTheme="majorEastAsia"/>
            <w:noProof/>
          </w:rPr>
          <w:t>Testen der REST-Schnittstelle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1C8338" w14:textId="77777777" w:rsidR="00A439BF" w:rsidRDefault="00A439BF">
      <w:pPr>
        <w:pStyle w:val="TOC1"/>
        <w:rPr>
          <w:rFonts w:asciiTheme="minorHAnsi" w:eastAsiaTheme="minorEastAsia" w:hAnsiTheme="minorHAnsi" w:cstheme="minorBidi"/>
          <w:noProof/>
          <w:szCs w:val="24"/>
          <w:lang w:val="en-US" w:eastAsia="en-US"/>
        </w:rPr>
      </w:pPr>
      <w:hyperlink w:anchor="_Toc457224622" w:history="1">
        <w:r w:rsidRPr="00353A27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4"/>
            <w:lang w:val="en-US" w:eastAsia="en-US"/>
          </w:rPr>
          <w:tab/>
        </w:r>
        <w:r w:rsidRPr="00353A27">
          <w:rPr>
            <w:rStyle w:val="Hyperlink"/>
            <w:rFonts w:eastAsiaTheme="majorEastAsia"/>
            <w:noProof/>
          </w:rPr>
          <w:t>Problemstellungen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_Toc457224622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185114" w14:textId="481B4817" w:rsidR="00A439BF" w:rsidRPr="00A439BF" w:rsidRDefault="00246EB0" w:rsidP="00A439BF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14:paraId="4857AD39" w14:textId="1D173A0F" w:rsidR="000147EF" w:rsidRDefault="000147EF" w:rsidP="000147EF">
      <w:pPr>
        <w:pStyle w:val="Bibliography"/>
        <w:sectPr w:rsidR="000147EF" w:rsidSect="000147E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669D51D9" w14:textId="32E5282F" w:rsidR="00732AF2" w:rsidRDefault="009F0A5D" w:rsidP="00FC3A07">
      <w:pPr>
        <w:pStyle w:val="Heading1"/>
      </w:pPr>
      <w:bookmarkStart w:id="0" w:name="_Toc457224617"/>
      <w:r>
        <w:lastRenderedPageBreak/>
        <w:t>Kurzbeschreibung</w:t>
      </w:r>
      <w:bookmarkEnd w:id="0"/>
    </w:p>
    <w:p w14:paraId="125D3A53" w14:textId="732DEFE1" w:rsidR="007407B8" w:rsidRPr="007407B8" w:rsidRDefault="007407B8" w:rsidP="007407B8">
      <w:r>
        <w:t>Bei dem Magic Collection Manager handelt es sich um einen REST-Service der</w:t>
      </w:r>
      <w:r w:rsidR="00872085">
        <w:t>,</w:t>
      </w:r>
      <w:r>
        <w:t xml:space="preserve"> </w:t>
      </w:r>
      <w:r w:rsidR="00872085">
        <w:t>mit Hilfe einer Magic Karten API (</w:t>
      </w:r>
      <w:hyperlink r:id="rId16" w:history="1">
        <w:r w:rsidR="00872085" w:rsidRPr="00A00A66">
          <w:rPr>
            <w:rStyle w:val="Hyperlink"/>
          </w:rPr>
          <w:t>https://deckbrew.com/api/)</w:t>
        </w:r>
      </w:hyperlink>
      <w:r w:rsidR="00872085">
        <w:t xml:space="preserve">, es dem Nutzer ermöglicht seine „Magic: The </w:t>
      </w:r>
      <w:proofErr w:type="spellStart"/>
      <w:r w:rsidR="00872085">
        <w:t>Gathering</w:t>
      </w:r>
      <w:proofErr w:type="spellEnd"/>
      <w:r w:rsidR="00872085">
        <w:t>“ (</w:t>
      </w:r>
      <w:hyperlink r:id="rId17" w:history="1">
        <w:r w:rsidR="00872085" w:rsidRPr="00A00A66">
          <w:rPr>
            <w:rStyle w:val="Hyperlink"/>
          </w:rPr>
          <w:t>http://magic.wizards.com)</w:t>
        </w:r>
      </w:hyperlink>
      <w:r w:rsidR="00872085">
        <w:t xml:space="preserve"> Kartensammlung zu virtualisieren und auf einem Server mit Hilfe einer SQL-Datenbank (</w:t>
      </w:r>
      <w:hyperlink r:id="rId18" w:history="1">
        <w:r w:rsidR="00872085" w:rsidRPr="00A00A66">
          <w:rPr>
            <w:rStyle w:val="Hyperlink"/>
          </w:rPr>
          <w:t>https://docs.python.org/2/library/sqlite3.html)</w:t>
        </w:r>
      </w:hyperlink>
      <w:r w:rsidR="00872085">
        <w:t xml:space="preserve"> zu speichern.</w:t>
      </w:r>
      <w:r w:rsidR="004F4EFC">
        <w:t xml:space="preserve"> Der Service bietet die Möglichkeit nach Magickarten zu suchen, diese zu filtern, einen Benutzer zu erstellen und seine Kollektion zu verwalten.</w:t>
      </w:r>
    </w:p>
    <w:p w14:paraId="45599637" w14:textId="2904FCE3" w:rsidR="00B72BC9" w:rsidRDefault="004F4EFC" w:rsidP="0094550C">
      <w:pPr>
        <w:pStyle w:val="Heading1"/>
      </w:pPr>
      <w:bookmarkStart w:id="1" w:name="_Toc457224618"/>
      <w:r>
        <w:t xml:space="preserve">Technische </w:t>
      </w:r>
      <w:r w:rsidR="0094550C">
        <w:t>Umsetzung</w:t>
      </w:r>
      <w:bookmarkEnd w:id="1"/>
    </w:p>
    <w:p w14:paraId="6715EA60" w14:textId="4CE0320A" w:rsidR="000147EF" w:rsidRDefault="0036427C" w:rsidP="000147EF">
      <w:pPr>
        <w:pStyle w:val="Heading2"/>
      </w:pPr>
      <w:bookmarkStart w:id="2" w:name="_Toc457224619"/>
      <w:r>
        <w:t>Architektur</w:t>
      </w:r>
      <w:bookmarkEnd w:id="2"/>
    </w:p>
    <w:p w14:paraId="4FEC8006" w14:textId="5C0AA082" w:rsidR="00BE1E14" w:rsidRDefault="00BE1E14" w:rsidP="00BE1E14">
      <w:r>
        <w:t>Die Architektur des REST-Service lässt sich in folgende Punkte unterteilen:</w:t>
      </w:r>
    </w:p>
    <w:p w14:paraId="1D86EBA3" w14:textId="6C9577E5" w:rsidR="00BE1E14" w:rsidRDefault="00BE1E14" w:rsidP="00BE1E14">
      <w:pPr>
        <w:pStyle w:val="Folgeabsatz"/>
        <w:numPr>
          <w:ilvl w:val="0"/>
          <w:numId w:val="15"/>
        </w:numPr>
      </w:pPr>
      <w:r>
        <w:t xml:space="preserve">Data-Provider (DataProvider.py): Stellt die Verbindung zur sqlite3  Datenbank </w:t>
      </w:r>
      <w:r>
        <w:t>(</w:t>
      </w:r>
      <w:hyperlink r:id="rId19" w:history="1">
        <w:r w:rsidRPr="00A00A66">
          <w:rPr>
            <w:rStyle w:val="Hyperlink"/>
          </w:rPr>
          <w:t>https://docs.python.org/2/library/sqlite3.html)</w:t>
        </w:r>
      </w:hyperlink>
      <w:r>
        <w:t xml:space="preserve"> sicher und verarbeitet sämtliche Datenbankoperationen.</w:t>
      </w:r>
    </w:p>
    <w:p w14:paraId="7E18F61F" w14:textId="657FC403" w:rsidR="00BE1E14" w:rsidRDefault="00BE1E14" w:rsidP="00BE1E14">
      <w:pPr>
        <w:pStyle w:val="Folgeabsatz"/>
        <w:numPr>
          <w:ilvl w:val="0"/>
          <w:numId w:val="15"/>
        </w:numPr>
      </w:pPr>
      <w:r>
        <w:t xml:space="preserve">Rest-Provider (RestProvider.py): Stellt die Verbindung zur </w:t>
      </w:r>
      <w:proofErr w:type="spellStart"/>
      <w:r>
        <w:t>deckbrew</w:t>
      </w:r>
      <w:proofErr w:type="spellEnd"/>
      <w:r>
        <w:t xml:space="preserve">-API </w:t>
      </w:r>
      <w:r>
        <w:t>(</w:t>
      </w:r>
      <w:hyperlink r:id="rId20" w:history="1">
        <w:r w:rsidRPr="00A00A66">
          <w:rPr>
            <w:rStyle w:val="Hyperlink"/>
          </w:rPr>
          <w:t>https://deckbrew.com/api/)</w:t>
        </w:r>
      </w:hyperlink>
      <w:r>
        <w:t xml:space="preserve"> her, verarbeitet die Anfragen an die API und gibt das Ergebnis zurück.</w:t>
      </w:r>
    </w:p>
    <w:p w14:paraId="38E396A1" w14:textId="7699EE12" w:rsidR="003650B7" w:rsidRDefault="009E376D" w:rsidP="009E376D">
      <w:pPr>
        <w:pStyle w:val="Folgeabsatz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F29CB" wp14:editId="478F5CD0">
                <wp:simplePos x="0" y="0"/>
                <wp:positionH relativeFrom="column">
                  <wp:posOffset>4358005</wp:posOffset>
                </wp:positionH>
                <wp:positionV relativeFrom="paragraph">
                  <wp:posOffset>2834005</wp:posOffset>
                </wp:positionV>
                <wp:extent cx="909955" cy="641350"/>
                <wp:effectExtent l="0" t="0" r="444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641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CC582A" w14:textId="0F109169" w:rsidR="009E376D" w:rsidRPr="008E23D3" w:rsidRDefault="009E376D" w:rsidP="009E376D">
                            <w:pPr>
                              <w:pStyle w:val="Caption"/>
                              <w:rPr>
                                <w:rFonts w:ascii="Palatino Linotype" w:hAnsi="Palatino Linotype"/>
                                <w:noProof/>
                                <w:szCs w:val="20"/>
                              </w:rPr>
                            </w:pPr>
                            <w:bookmarkStart w:id="3" w:name="_GoBack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Software</w:t>
                            </w:r>
                            <w:r>
                              <w:br/>
                            </w:r>
                            <w:r>
                              <w:t>Architektur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F29C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3.15pt;margin-top:223.15pt;width:71.65pt;height:5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" stroked="f">
                <v:textbox style="mso-fit-shape-to-text:t" inset="0,0,0,0">
                  <w:txbxContent>
                    <w:p w14:paraId="10CC582A" w14:textId="0F109169" w:rsidR="009E376D" w:rsidRPr="008E23D3" w:rsidRDefault="009E376D" w:rsidP="009E376D">
                      <w:pPr>
                        <w:pStyle w:val="Caption"/>
                        <w:rPr>
                          <w:rFonts w:ascii="Palatino Linotype" w:hAnsi="Palatino Linotype"/>
                          <w:noProof/>
                          <w:szCs w:val="20"/>
                        </w:rPr>
                      </w:pPr>
                      <w:bookmarkStart w:id="4" w:name="_GoBack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Software</w:t>
                      </w:r>
                      <w:r>
                        <w:br/>
                      </w:r>
                      <w:r>
                        <w:t>Architektur</w:t>
                      </w:r>
                    </w:p>
                    <w:bookmarkEnd w:id="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0C92CDE" wp14:editId="45CB79D7">
            <wp:simplePos x="0" y="0"/>
            <wp:positionH relativeFrom="margin">
              <wp:posOffset>-38100</wp:posOffset>
            </wp:positionH>
            <wp:positionV relativeFrom="margin">
              <wp:posOffset>6418580</wp:posOffset>
            </wp:positionV>
            <wp:extent cx="4570095" cy="284543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E14">
        <w:t xml:space="preserve">Controller (App.py): Stellt mit Hilfe von </w:t>
      </w:r>
      <w:proofErr w:type="spellStart"/>
      <w:r w:rsidR="00BE1E14">
        <w:t>flask</w:t>
      </w:r>
      <w:proofErr w:type="spellEnd"/>
      <w:r w:rsidR="003650B7">
        <w:t xml:space="preserve"> (</w:t>
      </w:r>
      <w:hyperlink r:id="rId22" w:history="1">
        <w:r w:rsidR="003650B7" w:rsidRPr="00A00A66">
          <w:rPr>
            <w:rStyle w:val="Hyperlink"/>
          </w:rPr>
          <w:t>http://flask.pocoo.org/)</w:t>
        </w:r>
      </w:hyperlink>
      <w:r w:rsidR="003650B7">
        <w:t xml:space="preserve"> eine REST-Schnittstelle zur Verfügung. Verarbeitet die Anfragen und leitet diese an die entsprechenden Provider weiter.</w:t>
      </w:r>
    </w:p>
    <w:p w14:paraId="7C69C0CA" w14:textId="23BC99E2" w:rsidR="003650B7" w:rsidRPr="0036427C" w:rsidRDefault="003650B7" w:rsidP="003650B7">
      <w:pPr>
        <w:pStyle w:val="Heading2"/>
      </w:pPr>
      <w:bookmarkStart w:id="5" w:name="_Toc457224620"/>
      <w:r>
        <w:lastRenderedPageBreak/>
        <w:t>REST-Routen</w:t>
      </w:r>
      <w:bookmarkEnd w:id="5"/>
    </w:p>
    <w:p w14:paraId="0015FCF9" w14:textId="30596643" w:rsidR="003650B7" w:rsidRDefault="003650B7" w:rsidP="003650B7">
      <w:r>
        <w:t>Der Magic Collection Manager bietet folgende REST-Routen an:</w:t>
      </w:r>
    </w:p>
    <w:p w14:paraId="66968C09" w14:textId="2246FB68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 xml:space="preserve">GET /find - Liefert alle Karten, entsprechend der angegebenen Filter-Parameter zurück. Es sind folgende Parameter möglich: type, </w:t>
      </w:r>
      <w:proofErr w:type="spellStart"/>
      <w:r>
        <w:t>subtype</w:t>
      </w:r>
      <w:proofErr w:type="spellEnd"/>
      <w:r>
        <w:t xml:space="preserve">, supertype,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rarity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multicolor</w:t>
      </w:r>
      <w:proofErr w:type="spellEnd"/>
      <w:r>
        <w:t xml:space="preserve">, </w:t>
      </w:r>
      <w:proofErr w:type="spellStart"/>
      <w:r>
        <w:t>multiverseid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. Da die Parameter an die </w:t>
      </w:r>
      <w:proofErr w:type="spellStart"/>
      <w:r>
        <w:t>Deckbrew</w:t>
      </w:r>
      <w:proofErr w:type="spellEnd"/>
      <w:r>
        <w:t>-API (</w:t>
      </w:r>
      <w:hyperlink r:id="rId23" w:history="1">
        <w:r w:rsidRPr="00A00A66">
          <w:rPr>
            <w:rStyle w:val="Hyperlink"/>
          </w:rPr>
          <w:t>https://deckbrew.com/api/)</w:t>
        </w:r>
      </w:hyperlink>
      <w:r>
        <w:t xml:space="preserve"> weitergeleitet werden, können dort </w:t>
      </w:r>
      <w:proofErr w:type="spellStart"/>
      <w:r>
        <w:t>detailiertere</w:t>
      </w:r>
      <w:proofErr w:type="spellEnd"/>
      <w:r>
        <w:t xml:space="preserve"> Informationen zu den einzelnen Parametertypen entnommen werden.</w:t>
      </w:r>
    </w:p>
    <w:p w14:paraId="38871C39" w14:textId="77777777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>GET /</w:t>
      </w:r>
      <w:proofErr w:type="spellStart"/>
      <w:r>
        <w:t>users</w:t>
      </w:r>
      <w:proofErr w:type="spellEnd"/>
      <w:r>
        <w:t xml:space="preserve"> – Liefert alle, in der Datenbank hinterlegten, Benutzer zurück. Wurde hauptsächlich zu Testzwecken verwendet.</w:t>
      </w:r>
    </w:p>
    <w:p w14:paraId="32528DDA" w14:textId="77777777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>GET /</w:t>
      </w:r>
      <w:proofErr w:type="spellStart"/>
      <w:r>
        <w:t>user</w:t>
      </w:r>
      <w:proofErr w:type="spellEnd"/>
      <w:r>
        <w:t>/{</w:t>
      </w:r>
      <w:proofErr w:type="spellStart"/>
      <w:r>
        <w:t>username</w:t>
      </w:r>
      <w:proofErr w:type="spellEnd"/>
      <w:r>
        <w:t>}/</w:t>
      </w:r>
      <w:proofErr w:type="spellStart"/>
      <w:r>
        <w:t>cards</w:t>
      </w:r>
      <w:proofErr w:type="spellEnd"/>
      <w:r>
        <w:t xml:space="preserve"> – Liefert alle Karten aus der Kollektion eines Benutzers zurück. Optional können auch hier dieselben Filter-Parameter wie in der „GET /find“-Route benutzt werden.</w:t>
      </w:r>
    </w:p>
    <w:p w14:paraId="2418A130" w14:textId="77777777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>POST /</w:t>
      </w:r>
      <w:proofErr w:type="spellStart"/>
      <w:r>
        <w:t>user</w:t>
      </w:r>
      <w:proofErr w:type="spellEnd"/>
      <w:r>
        <w:t xml:space="preserve"> – Fügt einen Benutzer zur Datenbank hinzu. Ein „</w:t>
      </w:r>
      <w:proofErr w:type="spellStart"/>
      <w:r>
        <w:t>name</w:t>
      </w:r>
      <w:proofErr w:type="spellEnd"/>
      <w:r>
        <w:t>“-Parameter, der den Benutzernamen repräsentiert muss mitgesendet werden.</w:t>
      </w:r>
    </w:p>
    <w:p w14:paraId="5FEC82BB" w14:textId="77777777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>POST /</w:t>
      </w:r>
      <w:proofErr w:type="spellStart"/>
      <w:r>
        <w:t>user</w:t>
      </w:r>
      <w:proofErr w:type="spellEnd"/>
      <w:r>
        <w:t>/{</w:t>
      </w:r>
      <w:proofErr w:type="spellStart"/>
      <w:r>
        <w:t>username</w:t>
      </w:r>
      <w:proofErr w:type="spellEnd"/>
      <w:r>
        <w:t>}/</w:t>
      </w:r>
      <w:proofErr w:type="spellStart"/>
      <w:r>
        <w:t>card</w:t>
      </w:r>
      <w:proofErr w:type="spellEnd"/>
      <w:r>
        <w:t xml:space="preserve"> – Fügt eine Karte zur Kollektion eines Benutzers hinzu. Ein „</w:t>
      </w:r>
      <w:proofErr w:type="spellStart"/>
      <w:r>
        <w:t>name</w:t>
      </w:r>
      <w:proofErr w:type="spellEnd"/>
      <w:r>
        <w:t>“-Parameter, der den Kartennamen repräsentiert muss mitgesendet werden.</w:t>
      </w:r>
    </w:p>
    <w:p w14:paraId="0F60270A" w14:textId="77777777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>DELETE /</w:t>
      </w:r>
      <w:proofErr w:type="spellStart"/>
      <w:r>
        <w:t>user</w:t>
      </w:r>
      <w:proofErr w:type="spellEnd"/>
      <w:r>
        <w:t xml:space="preserve"> – Löscht einen Benutzer und dessen gespeicherte Karten aus der Datenbank. Ein „</w:t>
      </w:r>
      <w:proofErr w:type="spellStart"/>
      <w:r>
        <w:t>name</w:t>
      </w:r>
      <w:proofErr w:type="spellEnd"/>
      <w:r>
        <w:t>“-Parameter, der den Benutzernamen repräsentiert muss mitgesendet werden.</w:t>
      </w:r>
    </w:p>
    <w:p w14:paraId="76C65BB5" w14:textId="77777777" w:rsidR="003650B7" w:rsidRDefault="003650B7" w:rsidP="007648B5">
      <w:pPr>
        <w:pStyle w:val="Folgeabsatz"/>
        <w:numPr>
          <w:ilvl w:val="0"/>
          <w:numId w:val="13"/>
        </w:numPr>
        <w:jc w:val="left"/>
      </w:pPr>
      <w:r>
        <w:t>DELETE /</w:t>
      </w:r>
      <w:proofErr w:type="spellStart"/>
      <w:r>
        <w:t>user</w:t>
      </w:r>
      <w:proofErr w:type="spellEnd"/>
      <w:r>
        <w:t>/{</w:t>
      </w:r>
      <w:proofErr w:type="spellStart"/>
      <w:r>
        <w:t>username</w:t>
      </w:r>
      <w:proofErr w:type="spellEnd"/>
      <w:r>
        <w:t>}/</w:t>
      </w:r>
      <w:proofErr w:type="spellStart"/>
      <w:r>
        <w:t>card</w:t>
      </w:r>
      <w:proofErr w:type="spellEnd"/>
      <w:r>
        <w:t>/{</w:t>
      </w:r>
      <w:proofErr w:type="spellStart"/>
      <w:r>
        <w:t>cardname</w:t>
      </w:r>
      <w:proofErr w:type="spellEnd"/>
      <w:r>
        <w:t>} – Löscht eine Karte aus der Kollektion des Benutzers.</w:t>
      </w:r>
    </w:p>
    <w:p w14:paraId="0BF10FBD" w14:textId="62E39428" w:rsidR="003650B7" w:rsidRDefault="003650B7" w:rsidP="003650B7">
      <w:pPr>
        <w:pStyle w:val="Heading2"/>
      </w:pPr>
      <w:bookmarkStart w:id="6" w:name="_Toc457224621"/>
      <w:r>
        <w:t>Testen der REST-Schnittstelle</w:t>
      </w:r>
      <w:bookmarkEnd w:id="6"/>
    </w:p>
    <w:p w14:paraId="4FB7AEA7" w14:textId="3E761BD7" w:rsidR="003650B7" w:rsidRDefault="003650B7" w:rsidP="003650B7">
      <w:r>
        <w:t>Die REST-Schnittstelle wurde mit Postman (</w:t>
      </w:r>
      <w:hyperlink r:id="rId24" w:history="1">
        <w:r w:rsidRPr="00A00A66">
          <w:rPr>
            <w:rStyle w:val="Hyperlink"/>
          </w:rPr>
          <w:t>https://www.getpostman.com/)</w:t>
        </w:r>
      </w:hyperlink>
      <w:r>
        <w:t xml:space="preserve"> und folgenden Anfragen getestet:</w:t>
      </w:r>
    </w:p>
    <w:p w14:paraId="5416E909" w14:textId="53AB896B" w:rsidR="003650B7" w:rsidRDefault="00454F84" w:rsidP="00B734A3">
      <w:pPr>
        <w:pStyle w:val="Folgeabsatz"/>
        <w:numPr>
          <w:ilvl w:val="0"/>
          <w:numId w:val="16"/>
        </w:numPr>
        <w:jc w:val="left"/>
      </w:pPr>
      <w:r>
        <w:t xml:space="preserve">GET /find Request: </w:t>
      </w:r>
      <w:r w:rsidRPr="00454F84">
        <w:t>localhost:5000/</w:t>
      </w:r>
      <w:proofErr w:type="spellStart"/>
      <w:proofErr w:type="gramStart"/>
      <w:r w:rsidRPr="00454F84">
        <w:t>find?name</w:t>
      </w:r>
      <w:proofErr w:type="spellEnd"/>
      <w:proofErr w:type="gramEnd"/>
      <w:r w:rsidRPr="00454F84">
        <w:t>=</w:t>
      </w:r>
      <w:proofErr w:type="spellStart"/>
      <w:r w:rsidRPr="00454F84">
        <w:t>voice&amp;type</w:t>
      </w:r>
      <w:proofErr w:type="spellEnd"/>
      <w:r w:rsidRPr="00454F84">
        <w:t>=</w:t>
      </w:r>
      <w:proofErr w:type="spellStart"/>
      <w:r w:rsidRPr="00454F84">
        <w:t>creature</w:t>
      </w:r>
      <w:proofErr w:type="spellEnd"/>
      <w:r w:rsidR="007648B5">
        <w:t xml:space="preserve"> – Außerdem wurde mit diversen Parametern wie „</w:t>
      </w:r>
      <w:proofErr w:type="spellStart"/>
      <w:r w:rsidR="007648B5">
        <w:t>colors</w:t>
      </w:r>
      <w:proofErr w:type="spellEnd"/>
      <w:r w:rsidR="007648B5">
        <w:t>“, „</w:t>
      </w:r>
      <w:proofErr w:type="spellStart"/>
      <w:r w:rsidR="007648B5">
        <w:t>rarity</w:t>
      </w:r>
      <w:proofErr w:type="spellEnd"/>
      <w:r w:rsidR="007648B5">
        <w:t>“ getestet. Liefert eine JSON Liste der entsprechenden Karten zurück.</w:t>
      </w:r>
    </w:p>
    <w:p w14:paraId="6C307DAA" w14:textId="49355303" w:rsidR="00B734A3" w:rsidRDefault="00B734A3" w:rsidP="00B734A3">
      <w:pPr>
        <w:pStyle w:val="Folgeabsatz"/>
        <w:numPr>
          <w:ilvl w:val="0"/>
          <w:numId w:val="16"/>
        </w:numPr>
        <w:jc w:val="left"/>
      </w:pPr>
      <w:r>
        <w:t>GET /</w:t>
      </w:r>
      <w:proofErr w:type="spellStart"/>
      <w:r>
        <w:t>user</w:t>
      </w:r>
      <w:proofErr w:type="spellEnd"/>
      <w:r>
        <w:t>/[Benutzername]/</w:t>
      </w:r>
      <w:proofErr w:type="spellStart"/>
      <w:r>
        <w:t>cards</w:t>
      </w:r>
      <w:proofErr w:type="spellEnd"/>
      <w:r>
        <w:t xml:space="preserve"> Request: </w:t>
      </w:r>
      <w:r w:rsidRPr="00454F84">
        <w:t>localhost:5000/</w:t>
      </w:r>
      <w:proofErr w:type="spellStart"/>
      <w:r w:rsidRPr="00454F84">
        <w:t>user</w:t>
      </w:r>
      <w:proofErr w:type="spellEnd"/>
      <w:r w:rsidRPr="00454F84">
        <w:t>/</w:t>
      </w:r>
      <w:r>
        <w:t>[Benutzername]</w:t>
      </w:r>
      <w:r w:rsidRPr="00454F84">
        <w:t>/</w:t>
      </w:r>
      <w:proofErr w:type="spellStart"/>
      <w:proofErr w:type="gramStart"/>
      <w:r w:rsidRPr="00454F84">
        <w:t>cards?name</w:t>
      </w:r>
      <w:proofErr w:type="spellEnd"/>
      <w:proofErr w:type="gramEnd"/>
      <w:r w:rsidRPr="00454F84">
        <w:t>=</w:t>
      </w:r>
      <w:proofErr w:type="spellStart"/>
      <w:r w:rsidRPr="00454F84">
        <w:t>voice&amp;type</w:t>
      </w:r>
      <w:proofErr w:type="spellEnd"/>
      <w:r w:rsidRPr="00454F84">
        <w:t>=</w:t>
      </w:r>
      <w:proofErr w:type="spellStart"/>
      <w:r w:rsidRPr="00454F84">
        <w:t>creature</w:t>
      </w:r>
      <w:proofErr w:type="spellEnd"/>
      <w:r w:rsidR="007648B5">
        <w:t xml:space="preserve"> – Auch hier wurde diverse Parameter getestet. Liefert eine JSON Liste der entsprechenden Karten zurück.</w:t>
      </w:r>
    </w:p>
    <w:p w14:paraId="43C809E5" w14:textId="7522C998" w:rsidR="00B734A3" w:rsidRDefault="00B734A3" w:rsidP="00B734A3">
      <w:pPr>
        <w:pStyle w:val="Folgeabsatz"/>
        <w:numPr>
          <w:ilvl w:val="0"/>
          <w:numId w:val="16"/>
        </w:numPr>
        <w:jc w:val="left"/>
      </w:pPr>
      <w:r>
        <w:lastRenderedPageBreak/>
        <w:t>GET /</w:t>
      </w:r>
      <w:proofErr w:type="spellStart"/>
      <w:r>
        <w:t>users</w:t>
      </w:r>
      <w:proofErr w:type="spellEnd"/>
      <w:r>
        <w:t xml:space="preserve"> Request: </w:t>
      </w:r>
      <w:r w:rsidRPr="00B734A3">
        <w:t>localhost:5000/</w:t>
      </w:r>
      <w:proofErr w:type="spellStart"/>
      <w:r w:rsidRPr="00B734A3">
        <w:t>users</w:t>
      </w:r>
      <w:proofErr w:type="spellEnd"/>
      <w:r w:rsidR="007648B5">
        <w:t xml:space="preserve"> – Liefert eine Liste aller Benutzer zurück.</w:t>
      </w:r>
    </w:p>
    <w:p w14:paraId="79552C4D" w14:textId="47F3FAC5" w:rsidR="00454F84" w:rsidRDefault="00454F84" w:rsidP="00B734A3">
      <w:pPr>
        <w:pStyle w:val="Folgeabsatz"/>
        <w:numPr>
          <w:ilvl w:val="0"/>
          <w:numId w:val="16"/>
        </w:numPr>
        <w:jc w:val="left"/>
      </w:pPr>
      <w:r>
        <w:t>POST /</w:t>
      </w:r>
      <w:proofErr w:type="spellStart"/>
      <w:r>
        <w:t>user</w:t>
      </w:r>
      <w:proofErr w:type="spellEnd"/>
      <w:r>
        <w:t xml:space="preserve"> Request: </w:t>
      </w:r>
      <w:r w:rsidRPr="00454F84">
        <w:t>localhost:5000/</w:t>
      </w:r>
      <w:proofErr w:type="spellStart"/>
      <w:r w:rsidRPr="00454F84">
        <w:t>user</w:t>
      </w:r>
      <w:proofErr w:type="spellEnd"/>
      <w:r>
        <w:t xml:space="preserve"> – </w:t>
      </w:r>
      <w:r w:rsidR="00B734A3">
        <w:t xml:space="preserve">Body </w:t>
      </w:r>
      <w:r>
        <w:t xml:space="preserve">Parameter 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>
        <w:t>Benutername</w:t>
      </w:r>
      <w:proofErr w:type="spellEnd"/>
      <w:r>
        <w:t>]</w:t>
      </w:r>
      <w:r w:rsidR="007648B5">
        <w:t xml:space="preserve"> – Liefert </w:t>
      </w:r>
      <w:r w:rsidR="0000095F">
        <w:t>bei einem Erfolg eine 200 Response, bei einem Fehler einen 404 Response zurück.</w:t>
      </w:r>
    </w:p>
    <w:p w14:paraId="5C06D115" w14:textId="02D51076" w:rsidR="00454F84" w:rsidRDefault="00454F84" w:rsidP="00B734A3">
      <w:pPr>
        <w:pStyle w:val="Folgeabsatz"/>
        <w:numPr>
          <w:ilvl w:val="0"/>
          <w:numId w:val="16"/>
        </w:numPr>
        <w:jc w:val="left"/>
      </w:pPr>
      <w:r>
        <w:t>POST /</w:t>
      </w:r>
      <w:proofErr w:type="spellStart"/>
      <w:r>
        <w:t>user</w:t>
      </w:r>
      <w:proofErr w:type="spellEnd"/>
      <w:r>
        <w:t>/[Benutzername]/</w:t>
      </w:r>
      <w:proofErr w:type="spellStart"/>
      <w:r>
        <w:t>card</w:t>
      </w:r>
      <w:proofErr w:type="spellEnd"/>
      <w:r>
        <w:t xml:space="preserve"> Request: </w:t>
      </w:r>
      <w:r w:rsidRPr="00454F84">
        <w:t>localhost:5000/</w:t>
      </w:r>
      <w:proofErr w:type="spellStart"/>
      <w:r w:rsidRPr="00454F84">
        <w:t>user</w:t>
      </w:r>
      <w:proofErr w:type="spellEnd"/>
      <w:r w:rsidRPr="00454F84">
        <w:t>/</w:t>
      </w:r>
      <w:r>
        <w:t>[</w:t>
      </w:r>
      <w:proofErr w:type="spellStart"/>
      <w:r>
        <w:t>Benutername</w:t>
      </w:r>
      <w:proofErr w:type="spellEnd"/>
      <w:r>
        <w:t>]</w:t>
      </w:r>
      <w:r w:rsidRPr="00454F84">
        <w:t>/</w:t>
      </w:r>
      <w:proofErr w:type="spellStart"/>
      <w:r w:rsidRPr="00454F84">
        <w:t>card</w:t>
      </w:r>
      <w:proofErr w:type="spellEnd"/>
      <w:r>
        <w:t xml:space="preserve"> – Parameter 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[Kartenname] z.B. „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exile</w:t>
      </w:r>
      <w:proofErr w:type="spellEnd"/>
      <w:r>
        <w:t>“</w:t>
      </w:r>
      <w:r w:rsidR="0000095F">
        <w:t xml:space="preserve"> – </w:t>
      </w:r>
      <w:r w:rsidR="0000095F">
        <w:t>Liefert bei einem Erfolg eine 200 Response, bei einem Fehler einen 404 Response zurück.</w:t>
      </w:r>
    </w:p>
    <w:p w14:paraId="26FCE454" w14:textId="6D75CF64" w:rsidR="00454F84" w:rsidRDefault="00454F84" w:rsidP="00B734A3">
      <w:pPr>
        <w:pStyle w:val="Folgeabsatz"/>
        <w:numPr>
          <w:ilvl w:val="0"/>
          <w:numId w:val="16"/>
        </w:numPr>
        <w:jc w:val="left"/>
      </w:pPr>
      <w:r>
        <w:t>DELETE /</w:t>
      </w:r>
      <w:proofErr w:type="spellStart"/>
      <w:r>
        <w:t>user</w:t>
      </w:r>
      <w:proofErr w:type="spellEnd"/>
      <w:r>
        <w:t>/[Benutzername]/</w:t>
      </w:r>
      <w:proofErr w:type="spellStart"/>
      <w:r>
        <w:t>card</w:t>
      </w:r>
      <w:proofErr w:type="spellEnd"/>
      <w:r>
        <w:t xml:space="preserve">/[Kartenname] Request: </w:t>
      </w:r>
      <w:r w:rsidRPr="00454F84">
        <w:t>localhost:5000/</w:t>
      </w:r>
      <w:proofErr w:type="spellStart"/>
      <w:r w:rsidRPr="00454F84">
        <w:t>user</w:t>
      </w:r>
      <w:proofErr w:type="spellEnd"/>
      <w:r w:rsidRPr="00454F84">
        <w:t>/</w:t>
      </w:r>
      <w:r>
        <w:t>[Benutzername]</w:t>
      </w:r>
      <w:r w:rsidRPr="00454F84">
        <w:t>/</w:t>
      </w:r>
      <w:proofErr w:type="spellStart"/>
      <w:r w:rsidRPr="00454F84">
        <w:t>card</w:t>
      </w:r>
      <w:proofErr w:type="spellEnd"/>
      <w:r w:rsidRPr="00454F84">
        <w:t>/</w:t>
      </w:r>
      <w:r>
        <w:t>[Kartenname] z.B. „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exile</w:t>
      </w:r>
      <w:proofErr w:type="spellEnd"/>
      <w:r>
        <w:t>“</w:t>
      </w:r>
      <w:r w:rsidR="0000095F">
        <w:t xml:space="preserve"> - </w:t>
      </w:r>
      <w:r w:rsidR="0000095F">
        <w:t>Liefert bei einem Erfolg eine 200 Response, bei einem Fehler einen 404 Response zurück.</w:t>
      </w:r>
    </w:p>
    <w:p w14:paraId="4770B3B2" w14:textId="765159CF" w:rsidR="00454F84" w:rsidRDefault="00454F84" w:rsidP="00B734A3">
      <w:pPr>
        <w:pStyle w:val="Folgeabsatz"/>
        <w:numPr>
          <w:ilvl w:val="0"/>
          <w:numId w:val="16"/>
        </w:numPr>
        <w:jc w:val="left"/>
      </w:pPr>
      <w:r>
        <w:t>DELETE /</w:t>
      </w:r>
      <w:proofErr w:type="spellStart"/>
      <w:r>
        <w:t>user</w:t>
      </w:r>
      <w:proofErr w:type="spellEnd"/>
      <w:r>
        <w:t xml:space="preserve"> Request: </w:t>
      </w:r>
      <w:r w:rsidRPr="00454F84">
        <w:t>localhost:5000/</w:t>
      </w:r>
      <w:proofErr w:type="spellStart"/>
      <w:r w:rsidRPr="00454F84">
        <w:t>user</w:t>
      </w:r>
      <w:proofErr w:type="spellEnd"/>
      <w:r>
        <w:t xml:space="preserve"> –</w:t>
      </w:r>
      <w:r w:rsidR="00B734A3">
        <w:t xml:space="preserve"> Body Parameter</w:t>
      </w:r>
      <w:r>
        <w:t xml:space="preserve"> 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[Benutzername]</w:t>
      </w:r>
      <w:r w:rsidR="0000095F">
        <w:t xml:space="preserve"> - </w:t>
      </w:r>
      <w:r w:rsidR="0000095F">
        <w:t>Liefert bei einem Erfolg eine 200 Response, bei einem Fehler einen 404 Response zurück.</w:t>
      </w:r>
    </w:p>
    <w:p w14:paraId="2FD5FB0A" w14:textId="2381B718" w:rsidR="00252EDB" w:rsidRDefault="00252EDB" w:rsidP="00A439BF">
      <w:pPr>
        <w:pStyle w:val="Heading1"/>
      </w:pPr>
      <w:bookmarkStart w:id="7" w:name="_Toc457224622"/>
      <w:r>
        <w:t>Problemstellungen</w:t>
      </w:r>
      <w:bookmarkEnd w:id="7"/>
    </w:p>
    <w:p w14:paraId="3C2ACB3C" w14:textId="1C5E262C" w:rsidR="00A439BF" w:rsidRDefault="00252EDB" w:rsidP="00A439BF">
      <w:r>
        <w:t>Im Zuge der Implementierung hat sich herausgestellt, dass eine Sortierfunktion der zurück gelieferten Karten keine Kernfunktionalität des Magic Collection Managers ist. Da sich das Projekt auf einen REST Service beschrä</w:t>
      </w:r>
      <w:r w:rsidR="00A439BF">
        <w:t xml:space="preserve">nkt und somit die Sortierung der Ergebnisse eher eine Angelegenheit des Benutzerinterfaces darstellt, weshalb auf dessen Umsetzung verzichtet worden ist. Im Zuge der damit frei gewordenen Ressourcen wurde das </w:t>
      </w:r>
      <w:proofErr w:type="spellStart"/>
      <w:r w:rsidR="00A439BF">
        <w:t>Benutzermanagment</w:t>
      </w:r>
      <w:proofErr w:type="spellEnd"/>
      <w:r w:rsidR="00A439BF">
        <w:t xml:space="preserve"> erweitert und umfasst somit, das anlegen und löschen einzelner Benutzer. Auch wurde die Codebasis überarbeitet um diese Effizienter und Schlanker zu gestaltet.</w:t>
      </w:r>
    </w:p>
    <w:p w14:paraId="72735887" w14:textId="50C39D01" w:rsidR="00A439BF" w:rsidRPr="00A439BF" w:rsidRDefault="00A439BF" w:rsidP="00A439BF">
      <w:r>
        <w:t>Darüber hinaus, wäre der nächste Schritt eine Benutzerauthentifizierung zu implementieren um die Sicherheit der am Server gespeicherten Daten zu gewährleisten.</w:t>
      </w:r>
    </w:p>
    <w:sectPr w:rsidR="00A439BF" w:rsidRPr="00A439BF" w:rsidSect="000147EF">
      <w:headerReference w:type="default" r:id="rId25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BF89F" w14:textId="77777777" w:rsidR="001E1E0A" w:rsidRDefault="001E1E0A" w:rsidP="00793C70">
      <w:pPr>
        <w:spacing w:line="240" w:lineRule="auto"/>
      </w:pPr>
      <w:r>
        <w:separator/>
      </w:r>
    </w:p>
  </w:endnote>
  <w:endnote w:type="continuationSeparator" w:id="0">
    <w:p w14:paraId="50D7A96D" w14:textId="77777777" w:rsidR="001E1E0A" w:rsidRDefault="001E1E0A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altName w:val="Seravek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08E2F" w14:textId="77777777" w:rsidR="001E1E0A" w:rsidRDefault="001E1E0A" w:rsidP="00793C70">
      <w:pPr>
        <w:spacing w:line="240" w:lineRule="auto"/>
      </w:pPr>
      <w:r>
        <w:separator/>
      </w:r>
    </w:p>
  </w:footnote>
  <w:footnote w:type="continuationSeparator" w:id="0">
    <w:p w14:paraId="53ED04F9" w14:textId="77777777" w:rsidR="001E1E0A" w:rsidRDefault="001E1E0A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FA8C3" w14:textId="77777777" w:rsidR="00DA76C3" w:rsidRDefault="00DA76C3" w:rsidP="000147EF">
    <w:pPr>
      <w:pStyle w:val="Header"/>
      <w:jc w:val="right"/>
    </w:pPr>
  </w:p>
  <w:p w14:paraId="66FA1F06" w14:textId="77777777" w:rsidR="00DA76C3" w:rsidRDefault="00DA76C3" w:rsidP="000147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14:paraId="1FABF327" w14:textId="77777777" w:rsidR="00DA76C3" w:rsidRDefault="00246EB0" w:rsidP="000147EF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68C32" w14:textId="77777777" w:rsidR="00513B11" w:rsidRDefault="00513B11" w:rsidP="000147EF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E561BF"/>
    <w:multiLevelType w:val="hybridMultilevel"/>
    <w:tmpl w:val="40A6AC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90E4285"/>
    <w:multiLevelType w:val="hybridMultilevel"/>
    <w:tmpl w:val="5DB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00598"/>
    <w:multiLevelType w:val="hybridMultilevel"/>
    <w:tmpl w:val="782CC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9B27BC"/>
    <w:multiLevelType w:val="hybridMultilevel"/>
    <w:tmpl w:val="1F705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043DED"/>
    <w:multiLevelType w:val="multilevel"/>
    <w:tmpl w:val="44A62A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4D2450B"/>
    <w:multiLevelType w:val="hybridMultilevel"/>
    <w:tmpl w:val="D5B40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05"/>
    <w:rsid w:val="0000095F"/>
    <w:rsid w:val="000147EF"/>
    <w:rsid w:val="000221F6"/>
    <w:rsid w:val="000441E7"/>
    <w:rsid w:val="00070B8E"/>
    <w:rsid w:val="000951CC"/>
    <w:rsid w:val="000C6D6D"/>
    <w:rsid w:val="000E6647"/>
    <w:rsid w:val="001340EF"/>
    <w:rsid w:val="001D0B6D"/>
    <w:rsid w:val="001E1E0A"/>
    <w:rsid w:val="001E250B"/>
    <w:rsid w:val="00211754"/>
    <w:rsid w:val="00213D5C"/>
    <w:rsid w:val="00235E04"/>
    <w:rsid w:val="00246EB0"/>
    <w:rsid w:val="00252EDB"/>
    <w:rsid w:val="00286973"/>
    <w:rsid w:val="002A05F9"/>
    <w:rsid w:val="002F5FD9"/>
    <w:rsid w:val="0036427C"/>
    <w:rsid w:val="003650B7"/>
    <w:rsid w:val="003A2F1A"/>
    <w:rsid w:val="00403A81"/>
    <w:rsid w:val="00454F84"/>
    <w:rsid w:val="0046797B"/>
    <w:rsid w:val="004A1465"/>
    <w:rsid w:val="004A1608"/>
    <w:rsid w:val="004B0621"/>
    <w:rsid w:val="004D1002"/>
    <w:rsid w:val="004F4EFC"/>
    <w:rsid w:val="00502D2A"/>
    <w:rsid w:val="00513B11"/>
    <w:rsid w:val="00595925"/>
    <w:rsid w:val="005C6205"/>
    <w:rsid w:val="005D451D"/>
    <w:rsid w:val="005F317F"/>
    <w:rsid w:val="0068145C"/>
    <w:rsid w:val="00712435"/>
    <w:rsid w:val="00712E6A"/>
    <w:rsid w:val="00732AF2"/>
    <w:rsid w:val="007407B8"/>
    <w:rsid w:val="007648B5"/>
    <w:rsid w:val="00793C70"/>
    <w:rsid w:val="0079437B"/>
    <w:rsid w:val="007F5DE1"/>
    <w:rsid w:val="00816876"/>
    <w:rsid w:val="00865E46"/>
    <w:rsid w:val="00872085"/>
    <w:rsid w:val="00873B3B"/>
    <w:rsid w:val="008873E3"/>
    <w:rsid w:val="0094550C"/>
    <w:rsid w:val="009A0603"/>
    <w:rsid w:val="009A376D"/>
    <w:rsid w:val="009A54FC"/>
    <w:rsid w:val="009A5EC5"/>
    <w:rsid w:val="009A6082"/>
    <w:rsid w:val="009A6B3E"/>
    <w:rsid w:val="009E376D"/>
    <w:rsid w:val="009F0A5D"/>
    <w:rsid w:val="009F0D0C"/>
    <w:rsid w:val="009F3E31"/>
    <w:rsid w:val="00A12BED"/>
    <w:rsid w:val="00A22235"/>
    <w:rsid w:val="00A4328F"/>
    <w:rsid w:val="00A439BF"/>
    <w:rsid w:val="00A472AF"/>
    <w:rsid w:val="00A9201B"/>
    <w:rsid w:val="00A94A76"/>
    <w:rsid w:val="00B31C26"/>
    <w:rsid w:val="00B55F8D"/>
    <w:rsid w:val="00B653D1"/>
    <w:rsid w:val="00B72BC9"/>
    <w:rsid w:val="00B734A3"/>
    <w:rsid w:val="00BB6BE6"/>
    <w:rsid w:val="00BE1E14"/>
    <w:rsid w:val="00C3093A"/>
    <w:rsid w:val="00C64062"/>
    <w:rsid w:val="00D041BB"/>
    <w:rsid w:val="00D47FC2"/>
    <w:rsid w:val="00DA76C3"/>
    <w:rsid w:val="00DB2362"/>
    <w:rsid w:val="00DE2F4D"/>
    <w:rsid w:val="00DF0606"/>
    <w:rsid w:val="00E54774"/>
    <w:rsid w:val="00E7112A"/>
    <w:rsid w:val="00E736F6"/>
    <w:rsid w:val="00EA6A84"/>
    <w:rsid w:val="00EC013F"/>
    <w:rsid w:val="00EE038F"/>
    <w:rsid w:val="00EE11F6"/>
    <w:rsid w:val="00EF57F8"/>
    <w:rsid w:val="00F02209"/>
    <w:rsid w:val="00F25C5F"/>
    <w:rsid w:val="00F424E9"/>
    <w:rsid w:val="00F91186"/>
    <w:rsid w:val="00F961F0"/>
    <w:rsid w:val="00FA494F"/>
    <w:rsid w:val="00FC3A0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D2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gabenzumLehrstuhl">
    <w:name w:val="Angaben zum Lehrstuhl"/>
    <w:basedOn w:val="DefaultParagraphFont"/>
    <w:rsid w:val="009F3E31"/>
    <w:rPr>
      <w:b/>
      <w:bCs/>
      <w:sz w:val="24"/>
    </w:rPr>
  </w:style>
  <w:style w:type="paragraph" w:customStyle="1" w:styleId="TitelseiteText">
    <w:name w:val="Titelseite Text"/>
    <w:basedOn w:val="Normal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DefaultParagraphFon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TOCHeading">
    <w:name w:val="TOC Heading"/>
    <w:aliases w:val="Überschrift Verzeichnisse"/>
    <w:basedOn w:val="Normal"/>
    <w:next w:val="Normal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TOC3">
    <w:name w:val="toc 3"/>
    <w:basedOn w:val="Normal"/>
    <w:next w:val="Normal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DefaultParagraphFon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Normal"/>
    <w:rsid w:val="009A6B3E"/>
  </w:style>
  <w:style w:type="paragraph" w:customStyle="1" w:styleId="berschrift31">
    <w:name w:val="Überschrift 31"/>
    <w:basedOn w:val="Normal"/>
    <w:rsid w:val="009A6B3E"/>
  </w:style>
  <w:style w:type="paragraph" w:customStyle="1" w:styleId="berschrift41">
    <w:name w:val="Überschrift 41"/>
    <w:basedOn w:val="Normal"/>
    <w:rsid w:val="009A6B3E"/>
  </w:style>
  <w:style w:type="paragraph" w:customStyle="1" w:styleId="berschrift51">
    <w:name w:val="Überschrift 51"/>
    <w:basedOn w:val="Normal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Normal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Normal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Normal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Normal"/>
    <w:rsid w:val="009A6B3E"/>
    <w:pPr>
      <w:numPr>
        <w:ilvl w:val="8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HeaderChar">
    <w:name w:val="Header Char"/>
    <w:basedOn w:val="DefaultParagraphFont"/>
    <w:link w:val="Header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D47FC2"/>
  </w:style>
  <w:style w:type="paragraph" w:styleId="TableofFigures">
    <w:name w:val="table of figures"/>
    <w:basedOn w:val="Normal"/>
    <w:next w:val="Normal"/>
    <w:uiPriority w:val="99"/>
    <w:unhideWhenUsed/>
    <w:rsid w:val="00E54774"/>
    <w:rPr>
      <w:rFonts w:ascii="Frutiger Next LT W1G" w:hAnsi="Frutiger Next LT W1G"/>
    </w:rPr>
  </w:style>
  <w:style w:type="paragraph" w:styleId="TOC4">
    <w:name w:val="toc 4"/>
    <w:basedOn w:val="Normal"/>
    <w:next w:val="Normal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Emphasis">
    <w:name w:val="Emphasis"/>
    <w:basedOn w:val="DefaultParagraphFon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Normal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DefaultParagraphFon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leGrid">
    <w:name w:val="Table Grid"/>
    <w:basedOn w:val="TableNormal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Normal"/>
    <w:qFormat/>
    <w:rsid w:val="00595925"/>
    <w:pPr>
      <w:spacing w:before="240"/>
      <w:jc w:val="center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Normal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DefaultParagraphFon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43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imon.geyer@stud.uni-regensburg.de" TargetMode="External"/><Relationship Id="rId20" Type="http://schemas.openxmlformats.org/officeDocument/2006/relationships/hyperlink" Target="https://deckbrew.com/api/)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://flask.pocoo.org/)" TargetMode="External"/><Relationship Id="rId23" Type="http://schemas.openxmlformats.org/officeDocument/2006/relationships/hyperlink" Target="https://deckbrew.com/api/)" TargetMode="External"/><Relationship Id="rId24" Type="http://schemas.openxmlformats.org/officeDocument/2006/relationships/hyperlink" Target="https://www.getpostman.com/)" TargetMode="External"/><Relationship Id="rId25" Type="http://schemas.openxmlformats.org/officeDocument/2006/relationships/header" Target="head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oliver.irlbacher@stud.uni-regensburg.de" TargetMode="External"/><Relationship Id="rId11" Type="http://schemas.openxmlformats.org/officeDocument/2006/relationships/hyperlink" Target="mailto:felix1.riedl@stud.uni-regensburg.de" TargetMode="External"/><Relationship Id="rId12" Type="http://schemas.openxmlformats.org/officeDocument/2006/relationships/hyperlink" Target="mailto:martin.steinhauer@stud.uni-regensburg.de" TargetMode="External"/><Relationship Id="rId13" Type="http://schemas.openxmlformats.org/officeDocument/2006/relationships/hyperlink" Target="mailto:simon.geyer@stud.uni-regensburg.d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s://deckbrew.com/api/)" TargetMode="External"/><Relationship Id="rId17" Type="http://schemas.openxmlformats.org/officeDocument/2006/relationships/hyperlink" Target="http://magic.wizards.com)" TargetMode="External"/><Relationship Id="rId18" Type="http://schemas.openxmlformats.org/officeDocument/2006/relationships/hyperlink" Target="https://docs.python.org/2/library/sqlite3.html)" TargetMode="External"/><Relationship Id="rId19" Type="http://schemas.openxmlformats.org/officeDocument/2006/relationships/hyperlink" Target="https://docs.python.org/2/library/sqlite3.html)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imon/Google%20Drive/study/FS4/Python/project/doc_mtgdeckhelper_gey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5B5CF-2783-7745-9C98-9BFF4393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doc_mtgdeckhelper_geyer.dotx</Template>
  <TotalTime>0</TotalTime>
  <Pages>6</Pages>
  <Words>1040</Words>
  <Characters>5930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ges62042</dc:creator>
  <cp:lastModifiedBy>ges62042</cp:lastModifiedBy>
  <cp:revision>2</cp:revision>
  <cp:lastPrinted>2011-01-24T14:47:00Z</cp:lastPrinted>
  <dcterms:created xsi:type="dcterms:W3CDTF">2016-07-25T13:48:00Z</dcterms:created>
  <dcterms:modified xsi:type="dcterms:W3CDTF">2016-07-25T13:48:00Z</dcterms:modified>
</cp:coreProperties>
</file>